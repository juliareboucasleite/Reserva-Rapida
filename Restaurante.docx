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573C" w14:textId="00776879" w:rsidR="00DA7A56" w:rsidRPr="00D65176" w:rsidRDefault="00D458D4">
      <w:pPr>
        <w:pStyle w:val="Ttulo"/>
      </w:pPr>
      <w:r>
        <w:t xml:space="preserve">Restaurante </w:t>
      </w:r>
      <w:r w:rsidR="008D0644" w:rsidRPr="00D65176">
        <w:br/>
        <w:t>Âmbito do Projeto</w:t>
      </w:r>
    </w:p>
    <w:sdt>
      <w:sdtPr>
        <w:id w:val="216403978"/>
        <w:placeholder>
          <w:docPart w:val="74F1DB0FCD854DE9B78BA47E8B447B9E"/>
        </w:placeholder>
        <w:date w:fullDate="2024-10-02T00:00:00Z">
          <w:dateFormat w:val="dd-MM-yyyy"/>
          <w:lid w:val="pt-PT"/>
          <w:storeMappedDataAs w:val="dateTime"/>
          <w:calendar w:val="gregorian"/>
        </w:date>
      </w:sdtPr>
      <w:sdtEndPr/>
      <w:sdtContent>
        <w:p w14:paraId="3BD7654D" w14:textId="24AB91B1" w:rsidR="00DA7A56" w:rsidRPr="00D65176" w:rsidRDefault="00D458D4">
          <w:pPr>
            <w:pStyle w:val="Subttulo"/>
          </w:pPr>
          <w:r>
            <w:t>02-10-2024</w:t>
          </w:r>
        </w:p>
      </w:sdtContent>
    </w:sdt>
    <w:p w14:paraId="5155FFE8" w14:textId="77777777" w:rsidR="00DA7A56" w:rsidRPr="00D65176" w:rsidRDefault="008D0644">
      <w:pPr>
        <w:pStyle w:val="Ttulo1"/>
      </w:pPr>
      <w:r w:rsidRPr="00D65176">
        <w:t>Descrição Geral</w:t>
      </w:r>
    </w:p>
    <w:p w14:paraId="6B474550" w14:textId="77777777" w:rsidR="00DA7A56" w:rsidRPr="00D65176" w:rsidRDefault="008D0644">
      <w:pPr>
        <w:pStyle w:val="Ttulo2"/>
      </w:pPr>
      <w:r w:rsidRPr="00D65176">
        <w:t>Informações e Descrição do Projeto</w:t>
      </w:r>
    </w:p>
    <w:p w14:paraId="6DB27E21" w14:textId="77777777" w:rsidR="00D458D4" w:rsidRPr="00D458D4" w:rsidRDefault="00D458D4" w:rsidP="00D458D4">
      <w:pPr>
        <w:rPr>
          <w:b/>
          <w:bCs/>
        </w:rPr>
      </w:pPr>
      <w:r w:rsidRPr="00D458D4">
        <w:rPr>
          <w:b/>
          <w:bCs/>
        </w:rPr>
        <w:t>#Funcionalidades</w:t>
      </w:r>
    </w:p>
    <w:p w14:paraId="739DAA53" w14:textId="78A6B6C4" w:rsidR="00D458D4" w:rsidRPr="00D458D4" w:rsidRDefault="00D458D4" w:rsidP="00D458D4">
      <w:r w:rsidRPr="00D458D4">
        <w:t>Visualização das mesas disponíveis e horários de reserva.</w:t>
      </w:r>
    </w:p>
    <w:p w14:paraId="029C398D" w14:textId="59FDF1A2" w:rsidR="00D458D4" w:rsidRPr="00D458D4" w:rsidRDefault="00D458D4" w:rsidP="00D458D4">
      <w:r w:rsidRPr="00D458D4">
        <w:t>Possibilidade de reservas para diferentes quantidades de pessoas e diferentes horários</w:t>
      </w:r>
    </w:p>
    <w:p w14:paraId="3E589264" w14:textId="77777777" w:rsidR="00D458D4" w:rsidRPr="00D458D4" w:rsidRDefault="00D458D4" w:rsidP="00D458D4">
      <w:r w:rsidRPr="00D458D4">
        <w:t>Notificações por email de SMS confirmando a reserva</w:t>
      </w:r>
    </w:p>
    <w:p w14:paraId="66F4DAB3" w14:textId="4CDF3D8D" w:rsidR="00D458D4" w:rsidRPr="00D458D4" w:rsidRDefault="00D458D4" w:rsidP="00D458D4">
      <w:r w:rsidRPr="00D458D4">
        <w:t>Área administrativa parar gerenciar reservas e horários</w:t>
      </w:r>
    </w:p>
    <w:p w14:paraId="18A242ED" w14:textId="77777777" w:rsidR="00D458D4" w:rsidRPr="00D458D4" w:rsidRDefault="00D458D4" w:rsidP="00D458D4">
      <w:pPr>
        <w:rPr>
          <w:b/>
          <w:bCs/>
        </w:rPr>
      </w:pPr>
      <w:r w:rsidRPr="00D458D4">
        <w:rPr>
          <w:b/>
          <w:bCs/>
        </w:rPr>
        <w:t>#Anotações:</w:t>
      </w:r>
    </w:p>
    <w:p w14:paraId="23EE4D73" w14:textId="3140FCBE" w:rsidR="00D458D4" w:rsidRPr="00D458D4" w:rsidRDefault="00D458D4" w:rsidP="00D458D4">
      <w:r w:rsidRPr="00D458D4">
        <w:t>Exibição interativa do cardápio, com fotos e descrições detalhadas.</w:t>
      </w:r>
    </w:p>
    <w:p w14:paraId="081DF5F8" w14:textId="77777777" w:rsidR="00D458D4" w:rsidRPr="00D458D4" w:rsidRDefault="00D458D4" w:rsidP="00D458D4">
      <w:r w:rsidRPr="00D458D4">
        <w:t>Opção de fazer o pedido diretamente pelo site</w:t>
      </w:r>
    </w:p>
    <w:p w14:paraId="0071DF9F" w14:textId="77777777" w:rsidR="00D458D4" w:rsidRPr="00D458D4" w:rsidRDefault="00D458D4" w:rsidP="00D458D4">
      <w:r w:rsidRPr="00D458D4">
        <w:t>Integração com sistema de pagamento online</w:t>
      </w:r>
    </w:p>
    <w:p w14:paraId="013505B1" w14:textId="252CD4F9" w:rsidR="00DA7A56" w:rsidRPr="00D65176" w:rsidRDefault="00D458D4">
      <w:r w:rsidRPr="00D458D4">
        <w:t>Área administrativa para atualizar o cardápio e gerenciar pedidos.</w:t>
      </w:r>
    </w:p>
    <w:p w14:paraId="6A27FF4F" w14:textId="4A20B10B" w:rsidR="00DA7A56" w:rsidRDefault="008D0644">
      <w:pPr>
        <w:pStyle w:val="Ttulo2"/>
      </w:pPr>
      <w:r w:rsidRPr="00D65176">
        <w:t>Âmbito do Projeto</w:t>
      </w:r>
    </w:p>
    <w:p w14:paraId="6334CFC1" w14:textId="77777777" w:rsidR="009731DB" w:rsidRPr="009731DB" w:rsidRDefault="009731DB" w:rsidP="009731DB"/>
    <w:sdt>
      <w:sdtPr>
        <w:id w:val="-1466881030"/>
        <w:placeholder>
          <w:docPart w:val="DE8CDD8A9F3C488B92F31B4DC3BA03F6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DA7A56" w:rsidRPr="00D65176" w14:paraId="7081C6AD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A79C1" w14:textId="77777777" w:rsidR="00DA7A56" w:rsidRPr="00D65176" w:rsidRDefault="008D0644">
                <w:r w:rsidRPr="00D65176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143A020C" wp14:editId="106D40E2">
                          <wp:extent cx="141605" cy="141605"/>
                          <wp:effectExtent l="0" t="0" r="0" b="0"/>
                          <wp:docPr id="35" name="Grupo 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36" name="Rectângulo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orma livre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0BFC89A" id="Grupo 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IYgwgAADY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">
                          <v:rect id="Rectângulo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    <v:shape id="Forma livre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449DB050" w14:textId="77777777" w:rsidR="00DA7A56" w:rsidRPr="00D65176" w:rsidRDefault="008D0644">
                <w:pPr>
                  <w:pStyle w:val="SugestodeTex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5176">
                  <w:t>[O âmbito do projeto define os limites de um projeto. Pense no âmbito como uma caixa imaginária que englobará todos os elementos/atividades do projeto. Não só define o que está a fazer (o que está dentro da caixa), como define limites para o que não será feito como parte do projeto (o que não cabe na caixa). O âmbito responde a perguntas que incluem o que será feito, o que não será feito e como será o resultado.]</w:t>
                </w:r>
              </w:p>
            </w:tc>
          </w:tr>
        </w:tbl>
        <w:p w14:paraId="3DAFBDFA" w14:textId="77777777" w:rsidR="00DA7A56" w:rsidRPr="00D65176" w:rsidRDefault="008161C9"/>
      </w:sdtContent>
    </w:sdt>
    <w:p w14:paraId="1A1805A7" w14:textId="77777777" w:rsidR="00DA7A56" w:rsidRPr="00D65176" w:rsidRDefault="008D0644">
      <w:pPr>
        <w:pStyle w:val="Ttulo2"/>
      </w:pPr>
      <w:r w:rsidRPr="00D65176">
        <w:t>Requisitos de Alto Nível</w:t>
      </w:r>
    </w:p>
    <w:p w14:paraId="1980BBB6" w14:textId="5BCFE6C4" w:rsidR="00DA7A56" w:rsidRPr="00D65176" w:rsidRDefault="00DA7A56">
      <w:pPr>
        <w:pStyle w:val="SemEspaamento"/>
      </w:pPr>
    </w:p>
    <w:p w14:paraId="7AAE037D" w14:textId="77777777" w:rsidR="00DA7A56" w:rsidRPr="00D65176" w:rsidRDefault="008D0644">
      <w:r w:rsidRPr="00D65176">
        <w:t>O novo sistema tem de incluir o seguinte:</w:t>
      </w:r>
    </w:p>
    <w:p w14:paraId="00C8D277" w14:textId="579FC25C" w:rsidR="00DA7A56" w:rsidRPr="00D65176" w:rsidRDefault="008D0644">
      <w:pPr>
        <w:pStyle w:val="Listacommarcas"/>
      </w:pPr>
      <w:r w:rsidRPr="00D65176">
        <w:t>Permitir aos utilizadores internos e externos aceder à aplicação sem transferir nenhum software</w:t>
      </w:r>
      <w:r w:rsidR="00D458D4">
        <w:t xml:space="preserve"> ou transferindo </w:t>
      </w:r>
      <w:r w:rsidR="009731DB">
        <w:t>pela nossa app</w:t>
      </w:r>
      <w:r w:rsidR="00D458D4">
        <w:t xml:space="preserve"> ter mais funcionalidades.</w:t>
      </w:r>
    </w:p>
    <w:p w14:paraId="333EE30B" w14:textId="77777777" w:rsidR="00DA7A56" w:rsidRPr="00D65176" w:rsidRDefault="008D0644">
      <w:pPr>
        <w:pStyle w:val="Listacommarcas"/>
      </w:pPr>
      <w:r w:rsidRPr="00D65176">
        <w:t>Lidar com a aplicação de armazém de dados existentes</w:t>
      </w:r>
    </w:p>
    <w:p w14:paraId="0E98DF3D" w14:textId="77777777" w:rsidR="00DA7A56" w:rsidRPr="00D65176" w:rsidRDefault="008D0644">
      <w:pPr>
        <w:pStyle w:val="Listacommarcas"/>
      </w:pPr>
      <w:r w:rsidRPr="00D65176">
        <w:t>Incorporar notificações e encaminhamento automático com base nas regras empresariais</w:t>
      </w:r>
    </w:p>
    <w:p w14:paraId="19B8D5A8" w14:textId="77777777" w:rsidR="00DA7A56" w:rsidRPr="00D65176" w:rsidRDefault="008D0644">
      <w:pPr>
        <w:pStyle w:val="Ttulo2"/>
      </w:pPr>
      <w:r w:rsidRPr="00D65176">
        <w:t>Materiais a entregar</w:t>
      </w:r>
    </w:p>
    <w:sdt>
      <w:sdtPr>
        <w:id w:val="1455060225"/>
        <w:placeholder>
          <w:docPart w:val="DE8CDD8A9F3C488B92F31B4DC3BA03F6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DA7A56" w:rsidRPr="00D65176" w14:paraId="7E9F0355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E9497C" w14:textId="77777777" w:rsidR="00DA7A56" w:rsidRPr="00D65176" w:rsidRDefault="008D0644">
                <w:r w:rsidRPr="00D65176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6E5FFD6" wp14:editId="2094B519">
                          <wp:extent cx="141605" cy="141605"/>
                          <wp:effectExtent l="0" t="0" r="0" b="0"/>
                          <wp:docPr id="56" name="Grupo 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ctâ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orma livre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FDE7E47" id="Grupo 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8wgwgAADY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">
                          <v:rect id="Rectângulo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orma livre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2AB50C20" w14:textId="77777777" w:rsidR="00DA7A56" w:rsidRPr="00D65176" w:rsidRDefault="008D0644">
                <w:pPr>
                  <w:pStyle w:val="SugestodeTex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5176">
                  <w:t>[Liste as agências, interessados ou divisões que serão afetadas por este projeto e descreva como serão afetados pelo projeto.]</w:t>
                </w:r>
              </w:p>
            </w:tc>
          </w:tr>
        </w:tbl>
        <w:p w14:paraId="4DB7776C" w14:textId="5C434B29" w:rsidR="00DA7A56" w:rsidRPr="00D65176" w:rsidRDefault="008161C9"/>
      </w:sdtContent>
    </w:sdt>
    <w:p w14:paraId="126D3BE9" w14:textId="77777777" w:rsidR="00DA7A56" w:rsidRPr="00D65176" w:rsidRDefault="008D0644">
      <w:pPr>
        <w:pStyle w:val="Ttulo2"/>
      </w:pPr>
      <w:r w:rsidRPr="00D65176">
        <w:lastRenderedPageBreak/>
        <w:t>Exclusões Específicas do Âmbito</w:t>
      </w:r>
    </w:p>
    <w:sdt>
      <w:sdtPr>
        <w:id w:val="1727880417"/>
        <w:placeholder>
          <w:docPart w:val="DE8CDD8A9F3C488B92F31B4DC3BA03F6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DA7A56" w:rsidRPr="00D65176" w14:paraId="27A941D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03A00CAD" w14:textId="77777777" w:rsidR="00DA7A56" w:rsidRPr="00D65176" w:rsidRDefault="008D0644">
                <w:r w:rsidRPr="00D65176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B31B6DB" wp14:editId="7D40D42F">
                          <wp:extent cx="141605" cy="141605"/>
                          <wp:effectExtent l="0" t="0" r="0" b="0"/>
                          <wp:docPr id="65" name="Grupo 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orma livre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FF89052" id="Grupo 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9CXk5n8IAAA0KAAADgAA&#10;AAAAAAAAAAAAAAAuAgAAZHJzL2Uyb0RvYy54bWxQSwECLQAUAAYACAAAACEABeIMPdkAAAADAQAA&#10;DwAAAAAAAAAAAAAAAADZCgAAZHJzL2Rvd25yZXYueG1sUEsFBgAAAAAEAAQA8wAAAN8LAAAAAA==&#10;">
                          <v:rect id="Rectangle 6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" fillcolor="#5b9bd5 [3204]" stroked="f" strokeweight="0"/>
                          <v:shape id="Forma livre 6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2E12F0B6" w14:textId="77777777" w:rsidR="00DA7A56" w:rsidRPr="00D65176" w:rsidRDefault="008D0644">
                <w:pPr>
                  <w:pStyle w:val="SugestodeTex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5176">
                  <w:t>[Descreva como planeia implementar o projeto. Por exemplo, serão afetadas todas as partes do projeto ou será um processo incremental? O que será incluído em cada lançamento?]</w:t>
                </w:r>
              </w:p>
            </w:tc>
          </w:tr>
        </w:tbl>
        <w:p w14:paraId="2350D3FE" w14:textId="77777777" w:rsidR="00DA7A56" w:rsidRPr="00D65176" w:rsidRDefault="008161C9"/>
      </w:sdtContent>
    </w:sdt>
    <w:p w14:paraId="6EE171CA" w14:textId="1C356E83" w:rsidR="00DA7A56" w:rsidRDefault="008D0644">
      <w:pPr>
        <w:pStyle w:val="Ttulo2"/>
      </w:pPr>
      <w:r w:rsidRPr="00D65176">
        <w:t>Plano de Implementação</w:t>
      </w:r>
    </w:p>
    <w:p w14:paraId="48DD57A7" w14:textId="1B74B723" w:rsidR="009731DB" w:rsidRPr="009731DB" w:rsidRDefault="009731DB" w:rsidP="009731DB">
      <w:r>
        <w:t>Estou planejando criar um site e uma app, para que os clientes possam marcar suas mesas antes de estar la no local. Exemplo: Marcar a mesa pelo site ou app e quando chegar lá o garçom irá te mostrara o caminho da mesa. Poderá também escancear o código QR que estará na mesa para ver os pedidos que o cliente pede (as comidas). E o total no final.</w:t>
      </w:r>
    </w:p>
    <w:sdt>
      <w:sdtPr>
        <w:id w:val="-1948997253"/>
        <w:placeholder>
          <w:docPart w:val="DE8CDD8A9F3C488B92F31B4DC3BA03F6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DA7A56" w:rsidRPr="00D65176" w14:paraId="4E3FC46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59D74D44" w14:textId="77777777" w:rsidR="00DA7A56" w:rsidRPr="00D65176" w:rsidRDefault="008D0644">
                <w:r w:rsidRPr="00D65176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B190D1B" wp14:editId="4B188C5D">
                          <wp:extent cx="141605" cy="141605"/>
                          <wp:effectExtent l="0" t="0" r="0" b="0"/>
                          <wp:docPr id="68" name="Grupo 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orma livre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7512DE5" id="Grupo 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S4fggAADQ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Bk/oS4fggAADQoAAAOAAAA&#10;AAAAAAAAAAAAAC4CAABkcnMvZTJvRG9jLnhtbFBLAQItABQABgAIAAAAIQAF4gw92QAAAAMBAAAP&#10;AAAAAAAAAAAAAAAAANgKAABkcnMvZG93bnJldi54bWxQSwUGAAAAAAQABADzAAAA3gsAAAAA&#10;">
                          <v:rect id="Rectangle 69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" fillcolor="#5b9bd5 [3204]" stroked="f" strokeweight="0"/>
                          <v:shape id="Forma livre 7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33BBFF59" w14:textId="77777777" w:rsidR="00DA7A56" w:rsidRPr="00D65176" w:rsidRDefault="008D0644">
                <w:pPr>
                  <w:pStyle w:val="SugestodeTex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5176">
                  <w:t>[Inclua as recomendações que levaram à solução proposta. Resuma o que está a propor fazer e como irá cumprir os objetivos. Poderá expandir os detalhes na secção ‘A Nossa Proposta’.]</w:t>
                </w:r>
              </w:p>
            </w:tc>
          </w:tr>
        </w:tbl>
        <w:p w14:paraId="7F5ECA21" w14:textId="77777777" w:rsidR="00DA7A56" w:rsidRPr="00D65176" w:rsidRDefault="008161C9"/>
      </w:sdtContent>
    </w:sdt>
    <w:p w14:paraId="727D59F5" w14:textId="67A2791A" w:rsidR="00DA7A56" w:rsidRDefault="008D0644">
      <w:pPr>
        <w:pStyle w:val="Ttulo2"/>
      </w:pPr>
      <w:r w:rsidRPr="00D65176">
        <w:t>Linha de Tempo/Agenda de Alto Nível</w:t>
      </w:r>
    </w:p>
    <w:p w14:paraId="5F0CCDE9" w14:textId="0D3F5B9E" w:rsidR="009731DB" w:rsidRPr="009731DB" w:rsidRDefault="009731DB" w:rsidP="009731DB">
      <w:r>
        <w:t>Em 2024 ver o que fazer, e procurar cursos para poder fazer e recursos também.</w:t>
      </w:r>
    </w:p>
    <w:sdt>
      <w:sdtPr>
        <w:id w:val="1150491939"/>
        <w:placeholder>
          <w:docPart w:val="DE8CDD8A9F3C488B92F31B4DC3BA03F6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DA7A56" w:rsidRPr="00D65176" w14:paraId="2AC0280B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4DF10384" w14:textId="77777777" w:rsidR="00DA7A56" w:rsidRPr="00D65176" w:rsidRDefault="008D0644">
                <w:r w:rsidRPr="00D65176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07CDB789" wp14:editId="7A06BDE2">
                          <wp:extent cx="141605" cy="141605"/>
                          <wp:effectExtent l="0" t="0" r="0" b="0"/>
                          <wp:docPr id="71" name="Grupo 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orma livre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E94592A" id="Grupo 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vbfggAADQoAAAOAAAAZHJzL2Uyb0RvYy54bWzcWtuOo0gSfV9p/wHxONK2K7kaq92tVt+0&#10;0sxua6bmAyiMbbQYWKDK1fP1cyJJcLjaATk9mpeph/KF48g4JyIjIxN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ASL4vbfggAADQoAAAOAAAA&#10;AAAAAAAAAAAAAC4CAABkcnMvZTJvRG9jLnhtbFBLAQItABQABgAIAAAAIQAF4gw92QAAAAMBAAAP&#10;AAAAAAAAAAAAAAAAANgKAABkcnMvZG93bnJldi54bWxQSwUGAAAAAAQABADzAAAA3gsAAAAA&#10;">
                          <v:rect id="Rectangle 72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I4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S8Z3D/kn6AnN8AAAD//wMAUEsBAi0AFAAGAAgAAAAhANvh9svuAAAAhQEAABMAAAAAAAAAAAAA&#10;AAAAAAAAAFtDb250ZW50X1R5cGVzXS54bWxQSwECLQAUAAYACAAAACEAWvQsW78AAAAVAQAACwAA&#10;AAAAAAAAAAAAAAAfAQAAX3JlbHMvLnJlbHNQSwECLQAUAAYACAAAACEAPZWiOMMAAADbAAAADwAA&#10;AAAAAAAAAAAAAAAHAgAAZHJzL2Rvd25yZXYueG1sUEsFBgAAAAADAAMAtwAAAPcCAAAAAA==&#10;" fillcolor="#5b9bd5 [3204]" stroked="f" strokeweight="0"/>
                          <v:shape id="Forma livre 73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3220AE01" w14:textId="77777777" w:rsidR="00DA7A56" w:rsidRPr="00D65176" w:rsidRDefault="008D0644">
                <w:pPr>
                  <w:pStyle w:val="SugestodeTex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65176">
                  <w:t>[Descreva qual será a linha de tempo/agenda de alto nível para planear, conceber, desenvolver e implementar o projeto. Em geral, quando prevê que este projeto esteja concluído?]</w:t>
                </w:r>
              </w:p>
            </w:tc>
          </w:tr>
        </w:tbl>
        <w:p w14:paraId="28CCF302" w14:textId="77777777" w:rsidR="00DA7A56" w:rsidRPr="00D65176" w:rsidRDefault="008161C9"/>
      </w:sdtContent>
    </w:sdt>
    <w:p w14:paraId="5993525E" w14:textId="3C47AAAD" w:rsidR="00DA7A56" w:rsidRPr="00D65176" w:rsidRDefault="00D458D4">
      <w:pPr>
        <w:pStyle w:val="Ttulo1"/>
      </w:pPr>
      <w:r>
        <w:t>Quem está envolvido no projeto</w:t>
      </w:r>
    </w:p>
    <w:p w14:paraId="03CBB44C" w14:textId="2A9CC8CB" w:rsidR="00DA7A56" w:rsidRPr="00D65176" w:rsidRDefault="00D458D4">
      <w:r>
        <w:t>Aqui está as pessoas associadas ao projeto ao decorrer do projeto.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DA7A56" w:rsidRPr="00D65176" w14:paraId="2FDC0135" w14:textId="77777777" w:rsidTr="00DA7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8D07A69" w14:textId="77777777" w:rsidR="00DA7A56" w:rsidRPr="00D65176" w:rsidRDefault="008D0644">
            <w:r w:rsidRPr="00D65176">
              <w:t>Nome</w:t>
            </w:r>
          </w:p>
        </w:tc>
        <w:tc>
          <w:tcPr>
            <w:tcW w:w="1923" w:type="pct"/>
          </w:tcPr>
          <w:p w14:paraId="30F4EDD4" w14:textId="77777777" w:rsidR="00DA7A56" w:rsidRPr="00D65176" w:rsidRDefault="008D0644">
            <w:r w:rsidRPr="00D65176">
              <w:t>Cargo</w:t>
            </w:r>
          </w:p>
        </w:tc>
        <w:tc>
          <w:tcPr>
            <w:tcW w:w="1155" w:type="pct"/>
          </w:tcPr>
          <w:p w14:paraId="3F54B622" w14:textId="77777777" w:rsidR="00DA7A56" w:rsidRPr="00D65176" w:rsidRDefault="008D0644">
            <w:r w:rsidRPr="00D65176">
              <w:t>Data</w:t>
            </w:r>
          </w:p>
        </w:tc>
      </w:tr>
      <w:tr w:rsidR="00DA7A56" w:rsidRPr="00D65176" w14:paraId="4678FBE7" w14:textId="77777777" w:rsidTr="00DA7A56">
        <w:tc>
          <w:tcPr>
            <w:tcW w:w="1923" w:type="pct"/>
          </w:tcPr>
          <w:p w14:paraId="26271357" w14:textId="4741AA17" w:rsidR="00DA7A56" w:rsidRPr="00D65176" w:rsidRDefault="009731DB">
            <w:r>
              <w:t>Julia Rebouças Leite</w:t>
            </w:r>
          </w:p>
        </w:tc>
        <w:tc>
          <w:tcPr>
            <w:tcW w:w="1923" w:type="pct"/>
          </w:tcPr>
          <w:p w14:paraId="441DB637" w14:textId="57B7B83D" w:rsidR="00DA7A56" w:rsidRPr="00D65176" w:rsidRDefault="009731DB">
            <w:r>
              <w:t>Administradora</w:t>
            </w:r>
          </w:p>
        </w:tc>
        <w:tc>
          <w:tcPr>
            <w:tcW w:w="1155" w:type="pct"/>
          </w:tcPr>
          <w:p w14:paraId="42E42C01" w14:textId="3F349C69" w:rsidR="00DA7A56" w:rsidRPr="00D65176" w:rsidRDefault="00194434">
            <w:r>
              <w:t>02/10/2024</w:t>
            </w:r>
          </w:p>
        </w:tc>
      </w:tr>
      <w:tr w:rsidR="00DA7A56" w:rsidRPr="00D65176" w14:paraId="3C8FC3AD" w14:textId="77777777" w:rsidTr="00DA7A56">
        <w:tc>
          <w:tcPr>
            <w:tcW w:w="1923" w:type="pct"/>
          </w:tcPr>
          <w:p w14:paraId="2A64A915" w14:textId="4ED66AFC" w:rsidR="00DA7A56" w:rsidRPr="00D65176" w:rsidRDefault="00194434">
            <w:r>
              <w:t>Ericka Rebouças Nogueira</w:t>
            </w:r>
          </w:p>
        </w:tc>
        <w:tc>
          <w:tcPr>
            <w:tcW w:w="1923" w:type="pct"/>
          </w:tcPr>
          <w:p w14:paraId="72B74E23" w14:textId="38C2D0AC" w:rsidR="00DA7A56" w:rsidRPr="00D65176" w:rsidRDefault="00194434">
            <w:r>
              <w:t>Administradora</w:t>
            </w:r>
          </w:p>
        </w:tc>
        <w:tc>
          <w:tcPr>
            <w:tcW w:w="1155" w:type="pct"/>
          </w:tcPr>
          <w:p w14:paraId="7D3D87CD" w14:textId="048C58CC" w:rsidR="00DA7A56" w:rsidRPr="00D65176" w:rsidRDefault="00194434">
            <w:r>
              <w:t>02/10/2024</w:t>
            </w:r>
          </w:p>
        </w:tc>
      </w:tr>
      <w:tr w:rsidR="00DA7A56" w:rsidRPr="00D65176" w14:paraId="70DFB9E1" w14:textId="77777777" w:rsidTr="00DA7A56">
        <w:tc>
          <w:tcPr>
            <w:tcW w:w="1923" w:type="pct"/>
          </w:tcPr>
          <w:p w14:paraId="72529597" w14:textId="77777777" w:rsidR="00DA7A56" w:rsidRPr="00D65176" w:rsidRDefault="00DA7A56"/>
        </w:tc>
        <w:tc>
          <w:tcPr>
            <w:tcW w:w="1923" w:type="pct"/>
          </w:tcPr>
          <w:p w14:paraId="6541C893" w14:textId="77777777" w:rsidR="00DA7A56" w:rsidRPr="00D65176" w:rsidRDefault="00DA7A56"/>
        </w:tc>
        <w:tc>
          <w:tcPr>
            <w:tcW w:w="1155" w:type="pct"/>
          </w:tcPr>
          <w:p w14:paraId="27B8A005" w14:textId="77777777" w:rsidR="00DA7A56" w:rsidRPr="00D65176" w:rsidRDefault="00DA7A56"/>
        </w:tc>
      </w:tr>
    </w:tbl>
    <w:p w14:paraId="51EAD350" w14:textId="77777777" w:rsidR="00DA7A56" w:rsidRPr="00D65176" w:rsidRDefault="00DA7A56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DA7A56" w:rsidRPr="00D65176" w14:paraId="30422123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38B99787" w14:textId="77777777" w:rsidR="00DA7A56" w:rsidRPr="00D65176" w:rsidRDefault="00DA7A56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2F6EC5C" w14:textId="77777777" w:rsidR="00DA7A56" w:rsidRPr="00D65176" w:rsidRDefault="00DA7A56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15D668DB" w14:textId="77777777" w:rsidR="00DA7A56" w:rsidRPr="00D65176" w:rsidRDefault="00DA7A56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5D814E75" w14:textId="77777777" w:rsidR="00DA7A56" w:rsidRPr="00D65176" w:rsidRDefault="00DA7A56">
            <w:pPr>
              <w:pStyle w:val="SemEspaamento"/>
            </w:pPr>
          </w:p>
        </w:tc>
        <w:tc>
          <w:tcPr>
            <w:tcW w:w="307" w:type="pct"/>
            <w:vAlign w:val="bottom"/>
          </w:tcPr>
          <w:p w14:paraId="44ABC17C" w14:textId="77777777" w:rsidR="00DA7A56" w:rsidRPr="00D65176" w:rsidRDefault="00DA7A56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0C2A89DE" w14:textId="77777777" w:rsidR="00DA7A56" w:rsidRPr="00D65176" w:rsidRDefault="00DA7A56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56F7B8A1" w14:textId="77777777" w:rsidR="00DA7A56" w:rsidRPr="00D65176" w:rsidRDefault="00DA7A56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7872CE0E" w14:textId="77777777" w:rsidR="00DA7A56" w:rsidRPr="00D65176" w:rsidRDefault="00DA7A56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6757D98F" w14:textId="77777777" w:rsidR="00DA7A56" w:rsidRPr="00D65176" w:rsidRDefault="00DA7A56">
            <w:pPr>
              <w:pStyle w:val="SemEspaamento"/>
            </w:pPr>
          </w:p>
        </w:tc>
      </w:tr>
      <w:tr w:rsidR="00DA7A56" w:rsidRPr="00D65176" w14:paraId="0ECB7A97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3FDFB8D" w14:textId="77777777" w:rsidR="00DA7A56" w:rsidRPr="00D65176" w:rsidRDefault="008D0644">
            <w:r w:rsidRPr="00D65176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71A84722" w14:textId="77777777" w:rsidR="00DA7A56" w:rsidRPr="00D65176" w:rsidRDefault="00DA7A56"/>
        </w:tc>
        <w:tc>
          <w:tcPr>
            <w:tcW w:w="93" w:type="pct"/>
          </w:tcPr>
          <w:p w14:paraId="5FBDC761" w14:textId="77777777" w:rsidR="00DA7A56" w:rsidRPr="00D65176" w:rsidRDefault="00DA7A56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0E96C0F6" w14:textId="77777777" w:rsidR="00DA7A56" w:rsidRPr="00D65176" w:rsidRDefault="008D0644">
            <w:r w:rsidRPr="00D65176">
              <w:t>Data</w:t>
            </w:r>
          </w:p>
        </w:tc>
        <w:tc>
          <w:tcPr>
            <w:tcW w:w="307" w:type="pct"/>
          </w:tcPr>
          <w:p w14:paraId="48756659" w14:textId="77777777" w:rsidR="00DA7A56" w:rsidRPr="00D65176" w:rsidRDefault="00DA7A56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5AE43B06" w14:textId="77777777" w:rsidR="00DA7A56" w:rsidRPr="00D65176" w:rsidRDefault="008D0644">
            <w:r w:rsidRPr="00D65176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00B93518" w14:textId="77777777" w:rsidR="00DA7A56" w:rsidRPr="00D65176" w:rsidRDefault="00DA7A56"/>
        </w:tc>
        <w:tc>
          <w:tcPr>
            <w:tcW w:w="93" w:type="pct"/>
          </w:tcPr>
          <w:p w14:paraId="5C367A03" w14:textId="77777777" w:rsidR="00DA7A56" w:rsidRPr="00D65176" w:rsidRDefault="00DA7A56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30F3A9F2" w14:textId="77777777" w:rsidR="00DA7A56" w:rsidRPr="00D65176" w:rsidRDefault="008D0644">
            <w:r w:rsidRPr="00D65176">
              <w:t>Data</w:t>
            </w:r>
          </w:p>
        </w:tc>
      </w:tr>
    </w:tbl>
    <w:p w14:paraId="2F2AA5E2" w14:textId="77777777" w:rsidR="00DA7A56" w:rsidRPr="00D65176" w:rsidRDefault="00DA7A56"/>
    <w:sectPr w:rsidR="00DA7A56" w:rsidRPr="00D65176" w:rsidSect="00B921F8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5864" w14:textId="77777777" w:rsidR="008161C9" w:rsidRDefault="008161C9">
      <w:pPr>
        <w:spacing w:after="0" w:line="240" w:lineRule="auto"/>
      </w:pPr>
      <w:r>
        <w:separator/>
      </w:r>
    </w:p>
  </w:endnote>
  <w:endnote w:type="continuationSeparator" w:id="0">
    <w:p w14:paraId="24B86606" w14:textId="77777777" w:rsidR="008161C9" w:rsidRDefault="0081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05D8" w14:textId="77777777" w:rsidR="008161C9" w:rsidRDefault="008161C9">
      <w:pPr>
        <w:spacing w:after="0" w:line="240" w:lineRule="auto"/>
      </w:pPr>
      <w:r>
        <w:separator/>
      </w:r>
    </w:p>
  </w:footnote>
  <w:footnote w:type="continuationSeparator" w:id="0">
    <w:p w14:paraId="33DBDDCC" w14:textId="77777777" w:rsidR="008161C9" w:rsidRDefault="0081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80C5" w14:textId="77777777" w:rsidR="00DA7A56" w:rsidRDefault="008D064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EBFDAD" wp14:editId="496F90B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109A05" w14:textId="77777777" w:rsidR="00DA7A56" w:rsidRDefault="008D064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B1138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BFDA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58109A05" w14:textId="77777777" w:rsidR="00DA7A56" w:rsidRDefault="008D0644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B1138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16BDA"/>
    <w:multiLevelType w:val="multilevel"/>
    <w:tmpl w:val="91C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7F27"/>
    <w:multiLevelType w:val="multilevel"/>
    <w:tmpl w:val="832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24B2"/>
    <w:multiLevelType w:val="multilevel"/>
    <w:tmpl w:val="FA8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D4"/>
    <w:rsid w:val="00194434"/>
    <w:rsid w:val="00387467"/>
    <w:rsid w:val="006B1138"/>
    <w:rsid w:val="008161C9"/>
    <w:rsid w:val="008D0644"/>
    <w:rsid w:val="009731DB"/>
    <w:rsid w:val="00B921F8"/>
    <w:rsid w:val="00D458D4"/>
    <w:rsid w:val="00D65176"/>
    <w:rsid w:val="00DA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EA95"/>
  <w15:chartTrackingRefBased/>
  <w15:docId w15:val="{301641A0-BAB9-4A31-8F9B-FF951C5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PT" w:eastAsia="pt-PT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SugestodeTexto">
    <w:name w:val="Sugestão de Texto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NormalWeb">
    <w:name w:val="Normal (Web)"/>
    <w:basedOn w:val="Normal"/>
    <w:uiPriority w:val="99"/>
    <w:semiHidden/>
    <w:unhideWhenUsed/>
    <w:rsid w:val="00D4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&#194;mbit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F1DB0FCD854DE9B78BA47E8B447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A673AF-B5EE-4D85-89F3-489BCC110AD8}"/>
      </w:docPartPr>
      <w:docPartBody>
        <w:p w:rsidR="00000000" w:rsidRDefault="00880FEF">
          <w:pPr>
            <w:pStyle w:val="74F1DB0FCD854DE9B78BA47E8B447B9E"/>
          </w:pPr>
          <w:r>
            <w:t>[Selecionar Data]</w:t>
          </w:r>
        </w:p>
      </w:docPartBody>
    </w:docPart>
    <w:docPart>
      <w:docPartPr>
        <w:name w:val="DE8CDD8A9F3C488B92F31B4DC3BA0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7CEF4B-1A73-4C3A-A95D-8F0EA6FD56B9}"/>
      </w:docPartPr>
      <w:docPartBody>
        <w:p w:rsidR="00000000" w:rsidRDefault="00880FEF">
          <w:pPr>
            <w:pStyle w:val="DE8CDD8A9F3C488B92F31B4DC3BA03F6"/>
          </w:pPr>
          <w:r>
            <w:rPr>
              <w:rStyle w:val="TextodoMarcadordePosio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F"/>
    <w:rsid w:val="0088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F08F713DE7943D1A8700C2C29AEBFC0">
    <w:name w:val="6F08F713DE7943D1A8700C2C29AEBFC0"/>
  </w:style>
  <w:style w:type="paragraph" w:customStyle="1" w:styleId="74F1DB0FCD854DE9B78BA47E8B447B9E">
    <w:name w:val="74F1DB0FCD854DE9B78BA47E8B447B9E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DE8CDD8A9F3C488B92F31B4DC3BA03F6">
    <w:name w:val="DE8CDD8A9F3C488B92F31B4DC3BA0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 xsi:nil="true"/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844755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2012-06-27T21:54:00+00:00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330566</Value>
    </PublishStatusLookup>
    <APAuthor xmlns="8289c1ac-6532-4c62-99f0-6d047703163c">
      <UserInfo>
        <DisplayName>MIDDLEEAST\v-keerth</DisplayName>
        <AccountId>2799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LocMarketGroupTiers2 xmlns="8289c1ac-6532-4c62-99f0-6d047703163c" xsi:nil="true"/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TP102927812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BBC49AD3-5D5C-4BC7-9A47-35917AD7F7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0C7A36-F15E-47A2-A224-B6952D5B9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Âmbito do Projeto.dotx</Template>
  <TotalTime>290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Descrição Geral</vt:lpstr>
      <vt:lpstr>    Informações e Descrição do Projeto</vt:lpstr>
      <vt:lpstr>    Âmbito do Projeto</vt:lpstr>
      <vt:lpstr>    Requisitos de Alto Nível</vt:lpstr>
      <vt:lpstr>    Materiais a Entregar</vt:lpstr>
      <vt:lpstr>    Partes Afetadas</vt:lpstr>
      <vt:lpstr>    Sistemas ou Processos Empresariais Afetados</vt:lpstr>
      <vt:lpstr>    Exclusões Específicas do Âmbito</vt:lpstr>
      <vt:lpstr>    Plano de Implementação</vt:lpstr>
      <vt:lpstr>    Linha de Tempo/Agenda de Alto Nível</vt:lpstr>
      <vt:lpstr>Aprovação e Autoridade para Avançar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da pap, Restaurante</dc:title>
  <dc:creator>Julia Rebouças</dc:creator>
  <cp:lastModifiedBy>Julia Rebouças</cp:lastModifiedBy>
  <cp:revision>3</cp:revision>
  <dcterms:created xsi:type="dcterms:W3CDTF">2024-10-02T11:45:00Z</dcterms:created>
  <dcterms:modified xsi:type="dcterms:W3CDTF">2024-10-02T16:35:00Z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